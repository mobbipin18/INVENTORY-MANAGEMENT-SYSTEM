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Hari  Bahadur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</w:t>
      </w:r>
      <w:bookmarkStart w:id="0" w:name="_GoBack"/>
      <w:bookmarkEnd w:id="0"/>
      <w:r>
        <w:rPr>
          <w:rFonts w:ascii="Adobe Gothic Std B" w:eastAsia="Adobe Gothic Std B" w:hAnsi="Adobe Gothic Std B"/>
        </w:rPr>
        <w:t>tact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98595959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Mar>
              <w:top w:w="259" w:type="dxa"/>
            </w:tcMar>
          </w:tcPr>
          <w:p w14:paraId="2E6771C1" w14:textId="156DE956" w:rsidR="00767D7F" w:rsidRPr="001A4A7E" w:rsidRDefault="0013466A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5556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5556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Tshirt</w:t>
            </w:r>
          </w:p>
        </w:tc>
        <w:tc>
          <w:tcPr>
            <w:tcW w:w="5556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Tshirt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12525.0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11272.5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74A9" w14:textId="77777777" w:rsidR="00C86BFA" w:rsidRDefault="00C86BFA" w:rsidP="00DA124E">
      <w:r>
        <w:separator/>
      </w:r>
    </w:p>
  </w:endnote>
  <w:endnote w:type="continuationSeparator" w:id="0">
    <w:p w14:paraId="666FEA82" w14:textId="77777777" w:rsidR="00C86BFA" w:rsidRDefault="00C86BF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F7E78" w14:textId="77777777" w:rsidR="00C86BFA" w:rsidRDefault="00C86BFA" w:rsidP="00DA124E">
      <w:r>
        <w:separator/>
      </w:r>
    </w:p>
  </w:footnote>
  <w:footnote w:type="continuationSeparator" w:id="0">
    <w:p w14:paraId="361BC82C" w14:textId="77777777" w:rsidR="00C86BFA" w:rsidRDefault="00C86BF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84A50"/>
    <w:rsid w:val="00086F6A"/>
    <w:rsid w:val="000F3D19"/>
    <w:rsid w:val="0013466A"/>
    <w:rsid w:val="00141CC5"/>
    <w:rsid w:val="00161833"/>
    <w:rsid w:val="001A4A7E"/>
    <w:rsid w:val="001D1A99"/>
    <w:rsid w:val="001F45C5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C86BFA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836765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836765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836765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836765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836765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7931FB"/>
    <w:rsid w:val="00836765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D692F-1EEE-4505-9DBA-FBEE867F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Manish Shrestha</cp:lastModifiedBy>
  <cp:revision>15</cp:revision>
  <dcterms:created xsi:type="dcterms:W3CDTF">2022-10-08T09:21:00Z</dcterms:created>
  <dcterms:modified xsi:type="dcterms:W3CDTF">2023-02-22T19:56:00Z</dcterms:modified>
  <cp:category/>
  <cp:version/>
  <dc:description/>
  <dc:identifier/>
  <dc:language/>
  <dc:subject/>
</cp:coreProperties>
</file>