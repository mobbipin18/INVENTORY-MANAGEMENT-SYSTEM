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495C8" w14:textId="697C85AA" w:rsidR="00276D4A" w:rsidRDefault="00276D4A" w:rsidP="00276D4A">
      <w:pPr>
        <w:pStyle w:val="Title"/>
      </w:pPr>
      <w:r>
        <w:t>BILLINGS</w:t>
      </w:r>
    </w:p>
    <w:p w14:paraId="6920C530" w14:textId="25785168" w:rsidR="00276D4A" w:rsidRPr="00276D4A" w:rsidRDefault="00276D4A" w:rsidP="00276D4A">
      <w:pPr>
        <w:pStyle w:val="Title"/>
        <w:rPr>
          <w:sz w:val="32"/>
          <w:szCs w:val="32"/>
        </w:rPr>
      </w:pPr>
      <w:r w:rsidRPr="00276D4A">
        <w:rPr>
          <w:sz w:val="32"/>
          <w:szCs w:val="32"/>
        </w:rPr>
        <w:t>IMS COMPANY PVT LTD</w:t>
      </w:r>
    </w:p>
    <w:p w14:paraId="29EFECD6" w14:textId="38D497A5" w:rsidR="001A4A7E" w:rsidRDefault="0013466A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1A4A7E">
        <w:rPr>
          <w:rFonts w:ascii="Adobe Gothic Std B" w:eastAsia="Adobe Gothic Std B" w:hAnsi="Adobe Gothic Std B"/>
        </w:rPr>
        <w:t xml:space="preserve">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2A660C15" w14:textId="1182E165" w:rsidR="001A4A7E" w:rsidRPr="001A4A7E" w:rsidRDefault="0013466A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Contact</w:t>
      </w:r>
      <w:r w:rsidR="001A4A7E">
        <w:rPr>
          <w:rFonts w:ascii="Adobe Gothic Std B" w:eastAsia="Adobe Gothic Std B" w:hAnsi="Adobe Gothic Std B"/>
        </w:rPr>
        <w:t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>{{ phone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3690"/>
        <w:gridCol w:w="3131"/>
        <w:gridCol w:w="1635"/>
        <w:gridCol w:w="1624"/>
      </w:tblGrid>
      <w:tr w:rsidR="00767D7F" w:rsidRPr="001A4A7E" w14:paraId="21C6596D" w14:textId="77777777" w:rsidTr="009473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690" w:type="dxa"/>
            <w:tcMar>
              <w:top w:w="259" w:type="dxa"/>
            </w:tcMar>
          </w:tcPr>
          <w:p w14:paraId="67E745A3" w14:textId="622CA794" w:rsidR="00767D7F" w:rsidRPr="001A4A7E" w:rsidRDefault="009473BC" w:rsidP="001D1A99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Name</w:t>
            </w:r>
          </w:p>
        </w:tc>
        <w:tc>
          <w:tcPr>
            <w:tcW w:w="3131" w:type="dxa"/>
            <w:tcMar>
              <w:top w:w="259" w:type="dxa"/>
            </w:tcMar>
          </w:tcPr>
          <w:p w14:paraId="2E6771C1" w14:textId="51EBAFF2" w:rsidR="00767D7F" w:rsidRPr="001A4A7E" w:rsidRDefault="009473BC" w:rsidP="001D1A99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9473BC">
        <w:trPr>
          <w:trHeight w:val="288"/>
        </w:trPr>
        <w:tc>
          <w:tcPr>
            <w:tcW w:w="3690" w:type="dxa"/>
          </w:tcPr>
          <w:p w14:paraId="516163B1" w14:textId="6AAA5DEB" w:rsidR="00767D7F" w:rsidRPr="001A4A7E" w:rsidRDefault="009473BC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3131" w:type="dxa"/>
          </w:tcPr>
          <w:p w14:paraId="203A66E1" w14:textId="25EF5C08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9473BC">
        <w:trPr>
          <w:trHeight w:val="288"/>
        </w:trPr>
        <w:tc>
          <w:tcPr>
            <w:tcW w:w="3690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3131" w:type="dxa"/>
          </w:tcPr>
          <w:p w14:paraId="20C9F77F" w14:textId="29BD0EA3" w:rsidR="00697198" w:rsidRPr="001A4A7E" w:rsidRDefault="001F45C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0]}}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33254" w:rsidRPr="001A4A7E" w14:paraId="2CB7E165" w14:textId="77777777" w:rsidTr="009473BC">
        <w:trPr>
          <w:trHeight w:val="288"/>
        </w:trPr>
        <w:tc>
          <w:tcPr>
            <w:tcW w:w="3690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3131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9473BC">
        <w:trPr>
          <w:trHeight w:val="288"/>
        </w:trPr>
        <w:tc>
          <w:tcPr>
            <w:tcW w:w="3690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131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9473BC">
        <w:trPr>
          <w:trHeight w:val="288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  <w:bookmarkStart w:id="0" w:name="_GoBack"/>
      <w:bookmarkEnd w:id="0"/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14226" w14:textId="77777777" w:rsidR="00046E6A" w:rsidRDefault="00046E6A" w:rsidP="00DA124E">
      <w:r>
        <w:separator/>
      </w:r>
    </w:p>
  </w:endnote>
  <w:endnote w:type="continuationSeparator" w:id="0">
    <w:p w14:paraId="1AEA2A53" w14:textId="77777777" w:rsidR="00046E6A" w:rsidRDefault="00046E6A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2FF0A" w14:textId="77777777" w:rsidR="00046E6A" w:rsidRDefault="00046E6A" w:rsidP="00DA124E">
      <w:r>
        <w:separator/>
      </w:r>
    </w:p>
  </w:footnote>
  <w:footnote w:type="continuationSeparator" w:id="0">
    <w:p w14:paraId="5C4849B7" w14:textId="77777777" w:rsidR="00046E6A" w:rsidRDefault="00046E6A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02157"/>
    <w:rsid w:val="00016EEA"/>
    <w:rsid w:val="00017EBC"/>
    <w:rsid w:val="00046E6A"/>
    <w:rsid w:val="00084A50"/>
    <w:rsid w:val="00086F6A"/>
    <w:rsid w:val="000F3D19"/>
    <w:rsid w:val="0013466A"/>
    <w:rsid w:val="00141CC5"/>
    <w:rsid w:val="00161833"/>
    <w:rsid w:val="001A4A7E"/>
    <w:rsid w:val="001D1A99"/>
    <w:rsid w:val="001F45C5"/>
    <w:rsid w:val="00253682"/>
    <w:rsid w:val="00276D4A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473BC"/>
    <w:rsid w:val="009F34FA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3000C"/>
    <w:rsid w:val="00C4631C"/>
    <w:rsid w:val="00C86BFA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836765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836765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836765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836765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702D6"/>
    <w:rsid w:val="00112DC1"/>
    <w:rsid w:val="0066097D"/>
    <w:rsid w:val="007931FB"/>
    <w:rsid w:val="00836765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D07E44-52F1-458A-BDFE-2DBFA2DCB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Manish Shrestha</cp:lastModifiedBy>
  <cp:revision>16</cp:revision>
  <dcterms:created xsi:type="dcterms:W3CDTF">2022-10-08T09:21:00Z</dcterms:created>
  <dcterms:modified xsi:type="dcterms:W3CDTF">2023-02-22T20:00:00Z</dcterms:modified>
  <cp:category/>
  <cp:version/>
</cp:coreProperties>
</file>