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95C8" w14:textId="697C85AA" w:rsidR="00276D4A" w:rsidRDefault="00276D4A" w:rsidP="00276D4A">
      <w:pPr>
        <w:pStyle w:val="Title"/>
      </w:pPr>
      <w:r>
        <w:t>BILLINGS</w:t>
      </w:r>
    </w:p>
    <w:p w14:paraId="6920C530" w14:textId="25785168" w:rsidR="00276D4A" w:rsidRPr="00276D4A" w:rsidRDefault="00276D4A" w:rsidP="00276D4A">
      <w:pPr>
        <w:pStyle w:val="Title"/>
        <w:rPr>
          <w:sz w:val="32"/>
          <w:szCs w:val="32"/>
        </w:rPr>
      </w:pPr>
      <w:r w:rsidRPr="00276D4A">
        <w:rPr>
          <w:sz w:val="32"/>
          <w:szCs w:val="32"/>
        </w:rPr>
        <w:t>IMS COMPANY PVT LTD</w:t>
      </w:r>
    </w:p>
    <w:p w14:paraId="29EFECD6" w14:textId="38D497A5" w:rsid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 xml:space="preserve">sdf RANDOM</w:t>
      </w:r>
    </w:p>
    <w:p w14:paraId="2A660C15" w14:textId="1182E165" w:rsidR="001A4A7E" w:rsidRPr="001A4A7E" w:rsidRDefault="0013466A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Contact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87897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06"/>
        <w:gridCol w:w="6097"/>
        <w:gridCol w:w="2176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Mar>
              <w:top w:w="259" w:type="dxa"/>
            </w:tcMar>
          </w:tcPr>
          <w:p w14:paraId="2E6771C1" w14:textId="156DE956" w:rsidR="00767D7F" w:rsidRPr="001A4A7E" w:rsidRDefault="0013466A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3FF7" w14:textId="77777777" w:rsidR="00002157" w:rsidRDefault="00002157" w:rsidP="00DA124E">
      <w:r>
        <w:separator/>
      </w:r>
    </w:p>
  </w:endnote>
  <w:endnote w:type="continuationSeparator" w:id="0">
    <w:p w14:paraId="1D16143A" w14:textId="77777777" w:rsidR="00002157" w:rsidRDefault="0000215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8249" w14:textId="77777777" w:rsidR="00002157" w:rsidRDefault="00002157" w:rsidP="00DA124E">
      <w:r>
        <w:separator/>
      </w:r>
    </w:p>
  </w:footnote>
  <w:footnote w:type="continuationSeparator" w:id="0">
    <w:p w14:paraId="0C01DA38" w14:textId="77777777" w:rsidR="00002157" w:rsidRDefault="00002157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02157"/>
    <w:rsid w:val="00016EEA"/>
    <w:rsid w:val="00017EBC"/>
    <w:rsid w:val="00084A50"/>
    <w:rsid w:val="00086F6A"/>
    <w:rsid w:val="000F3D19"/>
    <w:rsid w:val="0013466A"/>
    <w:rsid w:val="00141CC5"/>
    <w:rsid w:val="00161833"/>
    <w:rsid w:val="001A4A7E"/>
    <w:rsid w:val="001D1A99"/>
    <w:rsid w:val="00253682"/>
    <w:rsid w:val="00276D4A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4FA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3000C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702D6"/>
    <w:rsid w:val="00112DC1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khatribipin029@gmail.com</cp:lastModifiedBy>
  <cp:revision>14</cp:revision>
  <dcterms:created xsi:type="dcterms:W3CDTF">2022-10-08T09:21:00Z</dcterms:created>
  <dcterms:modified xsi:type="dcterms:W3CDTF">2023-02-22T06:06:00Z</dcterms:modified>
  <cp:category/>
  <cp:version/>
  <dc:description/>
  <dc:identifier/>
  <dc:language/>
  <dc:subject/>
</cp:coreProperties>
</file>